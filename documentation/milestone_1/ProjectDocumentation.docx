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212C7" w14:textId="554249E4" w:rsidR="006C60EE" w:rsidRPr="004C7180" w:rsidRDefault="006C60EE" w:rsidP="006C60EE">
      <w:pPr>
        <w:pStyle w:val="Titel"/>
        <w:rPr>
          <w:sz w:val="48"/>
          <w:szCs w:val="48"/>
        </w:rPr>
      </w:pPr>
      <w:r w:rsidRPr="004C7180">
        <w:rPr>
          <w:sz w:val="48"/>
          <w:szCs w:val="48"/>
        </w:rPr>
        <w:t>Projektplanung und -dokumentation</w:t>
      </w:r>
    </w:p>
    <w:p w14:paraId="6B198817" w14:textId="3E5C3E86" w:rsidR="006C60EE" w:rsidRPr="004C7180" w:rsidRDefault="006C60EE" w:rsidP="006C60EE">
      <w:pPr>
        <w:pStyle w:val="Titel"/>
        <w:rPr>
          <w:sz w:val="36"/>
          <w:szCs w:val="36"/>
        </w:rPr>
      </w:pPr>
      <w:r w:rsidRPr="004C7180">
        <w:rPr>
          <w:sz w:val="36"/>
          <w:szCs w:val="36"/>
        </w:rPr>
        <w:t>Banking Service</w:t>
      </w:r>
    </w:p>
    <w:p w14:paraId="08CC603E" w14:textId="18927D7B" w:rsidR="006C60EE" w:rsidRDefault="006C60EE" w:rsidP="006C60EE">
      <w:pPr>
        <w:pStyle w:val="berschrift1"/>
      </w:pPr>
      <w:r>
        <w:t>Projektdetails</w:t>
      </w:r>
    </w:p>
    <w:p w14:paraId="20520078" w14:textId="1AE56932" w:rsidR="006C60EE" w:rsidRDefault="006C60EE" w:rsidP="006C60EE">
      <w:pPr>
        <w:pStyle w:val="Aufzhlungszeichen"/>
      </w:pPr>
      <w:r>
        <w:t>Name: Stefan Bauer</w:t>
      </w:r>
    </w:p>
    <w:p w14:paraId="6E015BF5" w14:textId="66E339FA" w:rsidR="006C60EE" w:rsidRDefault="006C60EE" w:rsidP="006C60EE">
      <w:pPr>
        <w:pStyle w:val="Aufzhlungszeichen"/>
      </w:pPr>
      <w:r>
        <w:t>Matrikelnummer: 3126178</w:t>
      </w:r>
    </w:p>
    <w:p w14:paraId="065F43D6" w14:textId="77777777" w:rsidR="006C60EE" w:rsidRPr="00874AA1" w:rsidRDefault="006C60EE" w:rsidP="006C60EE">
      <w:pPr>
        <w:pStyle w:val="Aufzhlungszeichen"/>
      </w:pPr>
      <w:r>
        <w:t>Art des Projektes: Banking Service</w:t>
      </w:r>
    </w:p>
    <w:p w14:paraId="41FDD1C7" w14:textId="38343DD3" w:rsidR="006C60EE" w:rsidRPr="00874AA1" w:rsidRDefault="006C60EE" w:rsidP="004C7180">
      <w:pPr>
        <w:pStyle w:val="Aufzhlungszeichen"/>
      </w:pPr>
      <w:r>
        <w:t xml:space="preserve">Repository des Projektes: </w:t>
      </w:r>
      <w:hyperlink r:id="rId10" w:history="1">
        <w:r w:rsidRPr="006C60EE">
          <w:rPr>
            <w:rStyle w:val="Hyperlink"/>
          </w:rPr>
          <w:t>Projekt Repository</w:t>
        </w:r>
      </w:hyperlink>
    </w:p>
    <w:p w14:paraId="3C3F2896" w14:textId="08CDE78E" w:rsidR="00563FE4" w:rsidRPr="00874AA1" w:rsidRDefault="004C7180" w:rsidP="00874AA1">
      <w:pPr>
        <w:pStyle w:val="berschrift1"/>
      </w:pPr>
      <w:r>
        <w:t>Projektübersicht</w:t>
      </w:r>
    </w:p>
    <w:p w14:paraId="79A57C93" w14:textId="77777777" w:rsidR="006C60EE" w:rsidRDefault="006C60EE" w:rsidP="006C60EE">
      <w:pPr>
        <w:jc w:val="both"/>
      </w:pPr>
      <w:r>
        <w:t xml:space="preserve">Die Idee besteht darin, einen </w:t>
      </w:r>
      <w:r w:rsidRPr="006C60EE">
        <w:rPr>
          <w:b/>
          <w:bCs/>
        </w:rPr>
        <w:t>Banking Service</w:t>
      </w:r>
      <w:r>
        <w:t xml:space="preserve"> für die Projektgruppe bereitzustellen. In den folgenden Punkten werden die Anwendungsfälle und der Aufbau des Projektes näher erläutert.</w:t>
      </w:r>
    </w:p>
    <w:p w14:paraId="5E04C6FA" w14:textId="6127D164" w:rsidR="00563FE4" w:rsidRDefault="006C60EE" w:rsidP="006C60EE">
      <w:pPr>
        <w:jc w:val="both"/>
      </w:pPr>
      <w:r>
        <w:t>Das Ziel besteht darin, einen in den Grundfunktionalitäten vollständig funktionsfähigen Service für die anderen Projektteilnehmer bereitzustellen.</w:t>
      </w:r>
    </w:p>
    <w:p w14:paraId="78523F68" w14:textId="0B3E4EA9" w:rsidR="00563FE4" w:rsidRDefault="006C60EE" w:rsidP="00874AA1">
      <w:pPr>
        <w:pStyle w:val="berschrift1"/>
      </w:pPr>
      <w:r>
        <w:t>Anwendungsfälle</w:t>
      </w:r>
    </w:p>
    <w:p w14:paraId="43BE8243" w14:textId="3B6CD09A" w:rsidR="004C7180" w:rsidRDefault="00E24BD7" w:rsidP="004C7180">
      <w:pPr>
        <w:pStyle w:val="berschrift2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75C9733" wp14:editId="5E2F729F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834890" cy="4523740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89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180">
        <w:t>Anwendungsfalldiagramm</w:t>
      </w:r>
      <w:r w:rsidR="004C7180">
        <w:br w:type="page"/>
      </w:r>
      <w:r w:rsidR="004C7180">
        <w:lastRenderedPageBreak/>
        <w:t>Beschreibung der Anwendungsfälle</w:t>
      </w:r>
    </w:p>
    <w:p w14:paraId="0A9AB5A2" w14:textId="266D0A64" w:rsidR="004C7180" w:rsidRDefault="004C7180" w:rsidP="004C7180">
      <w:pPr>
        <w:pStyle w:val="berschrift3"/>
      </w:pPr>
      <w:r>
        <w:t>„Use Support“</w:t>
      </w:r>
    </w:p>
    <w:p w14:paraId="0309679D" w14:textId="693A8939" w:rsidR="004C7180" w:rsidRDefault="004C7180" w:rsidP="004C7180">
      <w:pPr>
        <w:ind w:firstLine="720"/>
      </w:pPr>
      <w:r>
        <w:t>Vorbedingungen:</w:t>
      </w:r>
    </w:p>
    <w:p w14:paraId="22383528" w14:textId="27078EAE" w:rsidR="004C7180" w:rsidRDefault="005D55A3" w:rsidP="00E24BD7">
      <w:pPr>
        <w:pStyle w:val="Listenabsatz"/>
        <w:numPr>
          <w:ilvl w:val="0"/>
          <w:numId w:val="6"/>
        </w:numPr>
      </w:pPr>
      <w:r>
        <w:t>Keine</w:t>
      </w:r>
    </w:p>
    <w:p w14:paraId="6A7E9C6C" w14:textId="0D83F961" w:rsidR="004C7180" w:rsidRDefault="004C7180" w:rsidP="004C7180">
      <w:pPr>
        <w:ind w:left="720"/>
      </w:pPr>
      <w:r>
        <w:t>Wesentliche Schritte:</w:t>
      </w:r>
    </w:p>
    <w:p w14:paraId="1B02C533" w14:textId="37DED41C" w:rsidR="004C7180" w:rsidRDefault="00396D12" w:rsidP="004C7180">
      <w:pPr>
        <w:pStyle w:val="Listenabsatz"/>
        <w:numPr>
          <w:ilvl w:val="0"/>
          <w:numId w:val="7"/>
        </w:numPr>
      </w:pPr>
      <w:r>
        <w:t>S</w:t>
      </w:r>
      <w:r w:rsidR="005D55A3">
        <w:t>tell</w:t>
      </w:r>
      <w:r>
        <w:t>en</w:t>
      </w:r>
      <w:r w:rsidR="005D55A3">
        <w:t xml:space="preserve"> eine</w:t>
      </w:r>
      <w:r>
        <w:t>r</w:t>
      </w:r>
      <w:r w:rsidR="005D55A3">
        <w:t xml:space="preserve"> Frage im Supportbereich des Online-Bankings</w:t>
      </w:r>
      <w:r>
        <w:t xml:space="preserve"> durch den Kunden</w:t>
      </w:r>
    </w:p>
    <w:p w14:paraId="7BCD79F2" w14:textId="6BF4B81A" w:rsidR="005D55A3" w:rsidRDefault="00396D12" w:rsidP="004C7180">
      <w:pPr>
        <w:pStyle w:val="Listenabsatz"/>
        <w:numPr>
          <w:ilvl w:val="0"/>
          <w:numId w:val="7"/>
        </w:numPr>
      </w:pPr>
      <w:r>
        <w:t>Beantworten einer Frage durch Mitarbeiter</w:t>
      </w:r>
    </w:p>
    <w:p w14:paraId="2D2162CA" w14:textId="253D497E" w:rsidR="004C7180" w:rsidRDefault="004C7180" w:rsidP="004C7180">
      <w:pPr>
        <w:ind w:left="720"/>
      </w:pPr>
      <w:r>
        <w:t>Nachbedingungen:</w:t>
      </w:r>
    </w:p>
    <w:p w14:paraId="3B393E4A" w14:textId="16C0AE89" w:rsidR="004C7180" w:rsidRDefault="00396D12" w:rsidP="004C7180">
      <w:pPr>
        <w:pStyle w:val="Listenabsatz"/>
        <w:numPr>
          <w:ilvl w:val="0"/>
          <w:numId w:val="7"/>
        </w:numPr>
      </w:pPr>
      <w:r>
        <w:t>Der Kunde wurde informiert</w:t>
      </w:r>
    </w:p>
    <w:p w14:paraId="19C2E87E" w14:textId="2647AE4A" w:rsidR="004C7180" w:rsidRDefault="004C7180" w:rsidP="00E24BD7">
      <w:pPr>
        <w:pStyle w:val="berschrift3"/>
      </w:pPr>
      <w:r>
        <w:t>„</w:t>
      </w:r>
      <w:r w:rsidR="00E24BD7">
        <w:t>Open Session</w:t>
      </w:r>
      <w:r>
        <w:t>“</w:t>
      </w:r>
    </w:p>
    <w:p w14:paraId="642A26BB" w14:textId="77777777" w:rsidR="00396D12" w:rsidRDefault="00396D12" w:rsidP="00396D12">
      <w:pPr>
        <w:ind w:firstLine="720"/>
      </w:pPr>
      <w:r>
        <w:t>Vorbedingungen:</w:t>
      </w:r>
    </w:p>
    <w:p w14:paraId="401CBE1B" w14:textId="4981398A" w:rsidR="00396D12" w:rsidRDefault="00396D12" w:rsidP="00396D12">
      <w:pPr>
        <w:pStyle w:val="Listenabsatz"/>
        <w:numPr>
          <w:ilvl w:val="0"/>
          <w:numId w:val="6"/>
        </w:numPr>
      </w:pPr>
      <w:r>
        <w:t>Kunde ist registriert</w:t>
      </w:r>
    </w:p>
    <w:p w14:paraId="7D89412A" w14:textId="0AA831A3" w:rsidR="00396D12" w:rsidRDefault="00396D12" w:rsidP="00396D12">
      <w:pPr>
        <w:pStyle w:val="Listenabsatz"/>
        <w:numPr>
          <w:ilvl w:val="0"/>
          <w:numId w:val="6"/>
        </w:numPr>
      </w:pPr>
      <w:r>
        <w:t>Mitarbeiter meldet sich an</w:t>
      </w:r>
    </w:p>
    <w:p w14:paraId="29B5FA69" w14:textId="77777777" w:rsidR="00396D12" w:rsidRDefault="00396D12" w:rsidP="00396D12">
      <w:pPr>
        <w:ind w:left="720"/>
      </w:pPr>
      <w:r>
        <w:t>Wesentliche Schritte:</w:t>
      </w:r>
    </w:p>
    <w:p w14:paraId="45545780" w14:textId="172B5548" w:rsidR="00396D12" w:rsidRDefault="00396D12" w:rsidP="00396D12">
      <w:pPr>
        <w:pStyle w:val="Listenabsatz"/>
        <w:numPr>
          <w:ilvl w:val="0"/>
          <w:numId w:val="7"/>
        </w:numPr>
      </w:pPr>
      <w:r>
        <w:t>Eingeben des Benutzernamens</w:t>
      </w:r>
    </w:p>
    <w:p w14:paraId="74735EB5" w14:textId="2F972D66" w:rsidR="00396D12" w:rsidRDefault="00396D12" w:rsidP="00396D12">
      <w:pPr>
        <w:pStyle w:val="Listenabsatz"/>
        <w:numPr>
          <w:ilvl w:val="0"/>
          <w:numId w:val="7"/>
        </w:numPr>
      </w:pPr>
      <w:r>
        <w:t>Eingeben des Passwortes</w:t>
      </w:r>
    </w:p>
    <w:p w14:paraId="55B5754D" w14:textId="05A55925" w:rsidR="00396D12" w:rsidRDefault="00396D12" w:rsidP="00396D12">
      <w:pPr>
        <w:pStyle w:val="Listenabsatz"/>
        <w:numPr>
          <w:ilvl w:val="0"/>
          <w:numId w:val="7"/>
        </w:numPr>
      </w:pPr>
      <w:r>
        <w:t>Daten bestätigen</w:t>
      </w:r>
    </w:p>
    <w:p w14:paraId="52603DC9" w14:textId="77777777" w:rsidR="00396D12" w:rsidRDefault="00396D12" w:rsidP="00396D12">
      <w:pPr>
        <w:ind w:left="720"/>
      </w:pPr>
      <w:r>
        <w:t>Nachbedingungen:</w:t>
      </w:r>
    </w:p>
    <w:p w14:paraId="26F615A4" w14:textId="0087A464" w:rsidR="00396D12" w:rsidRDefault="00396D12" w:rsidP="00396D12">
      <w:pPr>
        <w:pStyle w:val="Listenabsatz"/>
        <w:numPr>
          <w:ilvl w:val="0"/>
          <w:numId w:val="7"/>
        </w:numPr>
      </w:pPr>
      <w:r>
        <w:t>Session ist für zehn Minuten gültig</w:t>
      </w:r>
    </w:p>
    <w:p w14:paraId="6EBA38A3" w14:textId="1BEE155F" w:rsidR="00396D12" w:rsidRDefault="00396D12" w:rsidP="00396D12">
      <w:pPr>
        <w:pStyle w:val="Listenabsatz"/>
        <w:numPr>
          <w:ilvl w:val="0"/>
          <w:numId w:val="7"/>
        </w:numPr>
      </w:pPr>
      <w:r>
        <w:t>Session ist eindeutig einem Benutzer zuzuordnen</w:t>
      </w:r>
    </w:p>
    <w:p w14:paraId="469596F9" w14:textId="547CEE24" w:rsidR="00E24BD7" w:rsidRDefault="00E24BD7" w:rsidP="00E24BD7">
      <w:pPr>
        <w:pStyle w:val="berschrift3"/>
      </w:pPr>
      <w:r>
        <w:t>„Transfer Money“</w:t>
      </w:r>
    </w:p>
    <w:p w14:paraId="6CCB61A8" w14:textId="77777777" w:rsidR="00E24BD7" w:rsidRDefault="00E24BD7" w:rsidP="00E24BD7">
      <w:pPr>
        <w:ind w:firstLine="720"/>
      </w:pPr>
      <w:r>
        <w:t>Vorbedingungen:</w:t>
      </w:r>
    </w:p>
    <w:p w14:paraId="516E57F3" w14:textId="2C2B40A8" w:rsidR="00E24BD7" w:rsidRDefault="005D55A3" w:rsidP="00E24BD7">
      <w:pPr>
        <w:pStyle w:val="Listenabsatz"/>
        <w:numPr>
          <w:ilvl w:val="0"/>
          <w:numId w:val="6"/>
        </w:numPr>
      </w:pPr>
      <w:r>
        <w:t>Kunde ist registriert</w:t>
      </w:r>
    </w:p>
    <w:p w14:paraId="125C2D06" w14:textId="6001CED3" w:rsidR="005D55A3" w:rsidRDefault="005D55A3" w:rsidP="00E24BD7">
      <w:pPr>
        <w:pStyle w:val="Listenabsatz"/>
        <w:numPr>
          <w:ilvl w:val="0"/>
          <w:numId w:val="6"/>
        </w:numPr>
      </w:pPr>
      <w:r>
        <w:t>Kunde hat ein Bankkonto</w:t>
      </w:r>
    </w:p>
    <w:p w14:paraId="1130F11A" w14:textId="77777777" w:rsidR="00E24BD7" w:rsidRDefault="00E24BD7" w:rsidP="00E24BD7">
      <w:pPr>
        <w:ind w:left="720"/>
      </w:pPr>
      <w:r>
        <w:t>Wesentliche Schritte:</w:t>
      </w:r>
    </w:p>
    <w:p w14:paraId="1D9E3489" w14:textId="016CB900" w:rsidR="00E24BD7" w:rsidRDefault="005D55A3" w:rsidP="00E24BD7">
      <w:pPr>
        <w:pStyle w:val="Listenabsatz"/>
        <w:numPr>
          <w:ilvl w:val="0"/>
          <w:numId w:val="7"/>
        </w:numPr>
      </w:pPr>
      <w:r>
        <w:t>Mit Nutzernamen anmelden</w:t>
      </w:r>
    </w:p>
    <w:p w14:paraId="4301E687" w14:textId="082C491F" w:rsidR="005D55A3" w:rsidRDefault="005D55A3" w:rsidP="00E24BD7">
      <w:pPr>
        <w:pStyle w:val="Listenabsatz"/>
        <w:numPr>
          <w:ilvl w:val="0"/>
          <w:numId w:val="7"/>
        </w:numPr>
      </w:pPr>
      <w:r>
        <w:t>Überweisungsformular ausfüllen</w:t>
      </w:r>
    </w:p>
    <w:p w14:paraId="25FDE4F8" w14:textId="618AC8B9" w:rsidR="005D55A3" w:rsidRDefault="005D55A3" w:rsidP="00E24BD7">
      <w:pPr>
        <w:pStyle w:val="Listenabsatz"/>
        <w:numPr>
          <w:ilvl w:val="0"/>
          <w:numId w:val="7"/>
        </w:numPr>
      </w:pPr>
      <w:r>
        <w:t>Überweisung bestätigen</w:t>
      </w:r>
    </w:p>
    <w:p w14:paraId="59522730" w14:textId="77777777" w:rsidR="00E24BD7" w:rsidRDefault="00E24BD7" w:rsidP="00E24BD7">
      <w:pPr>
        <w:ind w:left="720"/>
      </w:pPr>
      <w:r>
        <w:t>Nachbedingungen:</w:t>
      </w:r>
    </w:p>
    <w:p w14:paraId="3FB637DA" w14:textId="4D345BFC" w:rsidR="00E24BD7" w:rsidRDefault="005D55A3" w:rsidP="00E24BD7">
      <w:pPr>
        <w:pStyle w:val="Listenabsatz"/>
        <w:numPr>
          <w:ilvl w:val="0"/>
          <w:numId w:val="7"/>
        </w:numPr>
      </w:pPr>
      <w:r>
        <w:t>Transaktion ist dauerhaft gespeichert</w:t>
      </w:r>
    </w:p>
    <w:p w14:paraId="6CB99ED2" w14:textId="101B7FE9" w:rsidR="005D55A3" w:rsidRDefault="005D55A3" w:rsidP="00E24BD7">
      <w:pPr>
        <w:pStyle w:val="Listenabsatz"/>
        <w:numPr>
          <w:ilvl w:val="0"/>
          <w:numId w:val="7"/>
        </w:numPr>
      </w:pPr>
      <w:r>
        <w:t>Kontostände sind geändert</w:t>
      </w:r>
    </w:p>
    <w:p w14:paraId="50CF4927" w14:textId="296EF59A" w:rsidR="00E24BD7" w:rsidRDefault="00E24BD7" w:rsidP="00E24BD7">
      <w:pPr>
        <w:pStyle w:val="berschrift3"/>
      </w:pPr>
      <w:r>
        <w:t>„Mandate Money“</w:t>
      </w:r>
    </w:p>
    <w:p w14:paraId="48BF97D4" w14:textId="77777777" w:rsidR="003B5446" w:rsidRDefault="003B5446" w:rsidP="003B5446">
      <w:pPr>
        <w:ind w:firstLine="720"/>
      </w:pPr>
      <w:r>
        <w:t>Vorbedingungen:</w:t>
      </w:r>
    </w:p>
    <w:p w14:paraId="793071D6" w14:textId="77777777" w:rsidR="003B5446" w:rsidRDefault="003B5446" w:rsidP="003B5446">
      <w:pPr>
        <w:pStyle w:val="Listenabsatz"/>
        <w:numPr>
          <w:ilvl w:val="0"/>
          <w:numId w:val="6"/>
        </w:numPr>
      </w:pPr>
      <w:r>
        <w:t>Kunde ist registriert</w:t>
      </w:r>
    </w:p>
    <w:p w14:paraId="528C0611" w14:textId="77777777" w:rsidR="003B5446" w:rsidRDefault="003B5446" w:rsidP="003B5446">
      <w:pPr>
        <w:pStyle w:val="Listenabsatz"/>
        <w:numPr>
          <w:ilvl w:val="0"/>
          <w:numId w:val="6"/>
        </w:numPr>
      </w:pPr>
      <w:r>
        <w:t>Kunde hat ein Bankkonto</w:t>
      </w:r>
    </w:p>
    <w:p w14:paraId="60D1A698" w14:textId="77777777" w:rsidR="003B5446" w:rsidRDefault="003B5446" w:rsidP="003B5446">
      <w:pPr>
        <w:ind w:left="720"/>
      </w:pPr>
      <w:r>
        <w:lastRenderedPageBreak/>
        <w:t>Wesentliche Schritte:</w:t>
      </w:r>
    </w:p>
    <w:p w14:paraId="65F10F0D" w14:textId="77777777" w:rsidR="003B5446" w:rsidRDefault="003B5446" w:rsidP="003B5446">
      <w:pPr>
        <w:pStyle w:val="Listenabsatz"/>
        <w:numPr>
          <w:ilvl w:val="0"/>
          <w:numId w:val="7"/>
        </w:numPr>
      </w:pPr>
      <w:r>
        <w:t>Mit Nutzernamen anmelden</w:t>
      </w:r>
    </w:p>
    <w:p w14:paraId="6BDB4CE6" w14:textId="5CC1B328" w:rsidR="003B5446" w:rsidRDefault="003B5446" w:rsidP="003B5446">
      <w:pPr>
        <w:pStyle w:val="Listenabsatz"/>
        <w:numPr>
          <w:ilvl w:val="0"/>
          <w:numId w:val="7"/>
        </w:numPr>
      </w:pPr>
      <w:r>
        <w:t>Lastschriftformular ausfüllen</w:t>
      </w:r>
    </w:p>
    <w:p w14:paraId="5721F1F7" w14:textId="1BA7F10D" w:rsidR="003B5446" w:rsidRDefault="003B5446" w:rsidP="003B5446">
      <w:pPr>
        <w:pStyle w:val="Listenabsatz"/>
        <w:numPr>
          <w:ilvl w:val="0"/>
          <w:numId w:val="7"/>
        </w:numPr>
      </w:pPr>
      <w:r>
        <w:t>Lastschrift bestätigen</w:t>
      </w:r>
    </w:p>
    <w:p w14:paraId="4C4C6579" w14:textId="77777777" w:rsidR="003B5446" w:rsidRDefault="003B5446" w:rsidP="003B5446">
      <w:pPr>
        <w:ind w:left="720"/>
      </w:pPr>
      <w:r>
        <w:t>Nachbedingungen:</w:t>
      </w:r>
    </w:p>
    <w:p w14:paraId="29DDBD82" w14:textId="77777777" w:rsidR="003B5446" w:rsidRDefault="003B5446" w:rsidP="003B5446">
      <w:pPr>
        <w:pStyle w:val="Listenabsatz"/>
        <w:numPr>
          <w:ilvl w:val="0"/>
          <w:numId w:val="7"/>
        </w:numPr>
      </w:pPr>
      <w:r>
        <w:t>Transaktion ist dauerhaft gespeichert</w:t>
      </w:r>
    </w:p>
    <w:p w14:paraId="3ABBE2F1" w14:textId="77777777" w:rsidR="003B5446" w:rsidRDefault="003B5446" w:rsidP="003B5446">
      <w:pPr>
        <w:pStyle w:val="Listenabsatz"/>
        <w:numPr>
          <w:ilvl w:val="0"/>
          <w:numId w:val="7"/>
        </w:numPr>
      </w:pPr>
      <w:r>
        <w:t>Kontostände sind geändert</w:t>
      </w:r>
    </w:p>
    <w:p w14:paraId="744A8E67" w14:textId="27572DD7" w:rsidR="003B5446" w:rsidRDefault="003B5446" w:rsidP="003B5446">
      <w:pPr>
        <w:pStyle w:val="berschrift3"/>
      </w:pPr>
      <w:r>
        <w:t>„Register Customer“</w:t>
      </w:r>
    </w:p>
    <w:p w14:paraId="6B45F6DB" w14:textId="77777777" w:rsidR="003B5446" w:rsidRDefault="003B5446" w:rsidP="003B5446">
      <w:pPr>
        <w:ind w:firstLine="720"/>
      </w:pPr>
      <w:r>
        <w:t>Vorbedingungen:</w:t>
      </w:r>
    </w:p>
    <w:p w14:paraId="761C300F" w14:textId="3A89758F" w:rsidR="003B5446" w:rsidRDefault="003B5446" w:rsidP="003B5446">
      <w:pPr>
        <w:pStyle w:val="Listenabsatz"/>
        <w:numPr>
          <w:ilvl w:val="0"/>
          <w:numId w:val="6"/>
        </w:numPr>
      </w:pPr>
      <w:r>
        <w:t>Keine</w:t>
      </w:r>
    </w:p>
    <w:p w14:paraId="326C9D12" w14:textId="77777777" w:rsidR="003B5446" w:rsidRDefault="003B5446" w:rsidP="003B5446">
      <w:pPr>
        <w:ind w:left="720"/>
      </w:pPr>
      <w:r>
        <w:t>Wesentliche Schritte:</w:t>
      </w:r>
    </w:p>
    <w:p w14:paraId="0BD28B7E" w14:textId="29C97C8A" w:rsidR="003B5446" w:rsidRDefault="003B5446" w:rsidP="003B5446">
      <w:pPr>
        <w:pStyle w:val="Listenabsatz"/>
        <w:numPr>
          <w:ilvl w:val="0"/>
          <w:numId w:val="7"/>
        </w:numPr>
      </w:pPr>
      <w:r>
        <w:t>Ausfüllen der Kundendaten</w:t>
      </w:r>
    </w:p>
    <w:p w14:paraId="1CBD7611" w14:textId="1812F6C2" w:rsidR="00E43160" w:rsidRDefault="00E43160" w:rsidP="00E43160">
      <w:pPr>
        <w:pStyle w:val="Listenabsatz"/>
        <w:numPr>
          <w:ilvl w:val="0"/>
          <w:numId w:val="7"/>
        </w:numPr>
      </w:pPr>
      <w:r>
        <w:t>Kunde muss älter als 12 Jahre sein</w:t>
      </w:r>
    </w:p>
    <w:p w14:paraId="273E0CFC" w14:textId="77777777" w:rsidR="003B5446" w:rsidRDefault="003B5446" w:rsidP="003B5446">
      <w:pPr>
        <w:ind w:left="720"/>
      </w:pPr>
      <w:r>
        <w:t>Nachbedingungen:</w:t>
      </w:r>
    </w:p>
    <w:p w14:paraId="1284D978" w14:textId="7DFF8081" w:rsidR="003B5446" w:rsidRDefault="00E43160" w:rsidP="003B5446">
      <w:pPr>
        <w:pStyle w:val="Listenabsatz"/>
        <w:numPr>
          <w:ilvl w:val="0"/>
          <w:numId w:val="7"/>
        </w:numPr>
      </w:pPr>
      <w:r>
        <w:t>Kundendaten sind dauerhaft gespeichert</w:t>
      </w:r>
    </w:p>
    <w:p w14:paraId="4DF1CEEC" w14:textId="749DBE9E" w:rsidR="00E43160" w:rsidRDefault="00E43160" w:rsidP="003B5446">
      <w:pPr>
        <w:pStyle w:val="Listenabsatz"/>
        <w:numPr>
          <w:ilvl w:val="0"/>
          <w:numId w:val="7"/>
        </w:numPr>
      </w:pPr>
      <w:r>
        <w:t>Kunde darf nur einmal registriert sein</w:t>
      </w:r>
    </w:p>
    <w:p w14:paraId="799BABAC" w14:textId="29224DBD" w:rsidR="003B5446" w:rsidRDefault="003B5446" w:rsidP="003B5446">
      <w:pPr>
        <w:pStyle w:val="berschrift3"/>
      </w:pPr>
      <w:r>
        <w:t>„Create Account“</w:t>
      </w:r>
    </w:p>
    <w:p w14:paraId="6415E5AF" w14:textId="77777777" w:rsidR="003B5446" w:rsidRDefault="003B5446" w:rsidP="003B5446">
      <w:pPr>
        <w:ind w:firstLine="720"/>
      </w:pPr>
      <w:r>
        <w:t>Vorbedingungen:</w:t>
      </w:r>
    </w:p>
    <w:p w14:paraId="371962AF" w14:textId="12C88443" w:rsidR="003B5446" w:rsidRDefault="00E43160" w:rsidP="003B5446">
      <w:pPr>
        <w:pStyle w:val="Listenabsatz"/>
        <w:numPr>
          <w:ilvl w:val="0"/>
          <w:numId w:val="6"/>
        </w:numPr>
      </w:pPr>
      <w:r>
        <w:t>Kunde muss registriert sein</w:t>
      </w:r>
    </w:p>
    <w:p w14:paraId="729F7DEC" w14:textId="6BAEBBB2" w:rsidR="00E43160" w:rsidRDefault="003B5446" w:rsidP="00E43160">
      <w:pPr>
        <w:ind w:left="720"/>
      </w:pPr>
      <w:r>
        <w:t>Wesentliche Schritte:</w:t>
      </w:r>
    </w:p>
    <w:p w14:paraId="18F0442D" w14:textId="6155824A" w:rsidR="00E43160" w:rsidRDefault="00E43160" w:rsidP="00E43160">
      <w:pPr>
        <w:pStyle w:val="Listenabsatz"/>
        <w:numPr>
          <w:ilvl w:val="0"/>
          <w:numId w:val="7"/>
        </w:numPr>
      </w:pPr>
      <w:r>
        <w:t>Kunde loggt sich ein</w:t>
      </w:r>
    </w:p>
    <w:p w14:paraId="6462A1ED" w14:textId="29638A56" w:rsidR="003B5446" w:rsidRDefault="00E43160" w:rsidP="003B5446">
      <w:pPr>
        <w:pStyle w:val="Listenabsatz"/>
        <w:numPr>
          <w:ilvl w:val="0"/>
          <w:numId w:val="7"/>
        </w:numPr>
      </w:pPr>
      <w:r>
        <w:t>Anlegen eines neuen Kontos für den Kunden</w:t>
      </w:r>
    </w:p>
    <w:p w14:paraId="36EAF397" w14:textId="77777777" w:rsidR="003B5446" w:rsidRDefault="003B5446" w:rsidP="003B5446">
      <w:pPr>
        <w:ind w:left="720"/>
      </w:pPr>
      <w:r>
        <w:t>Nachbedingungen:</w:t>
      </w:r>
    </w:p>
    <w:p w14:paraId="6E8FB04F" w14:textId="75C31444" w:rsidR="003B5446" w:rsidRDefault="00E43160" w:rsidP="003B5446">
      <w:pPr>
        <w:pStyle w:val="Listenabsatz"/>
        <w:numPr>
          <w:ilvl w:val="0"/>
          <w:numId w:val="7"/>
        </w:numPr>
      </w:pPr>
      <w:r>
        <w:t>Konto muss dem Kunden zugeordnet sein</w:t>
      </w:r>
    </w:p>
    <w:p w14:paraId="57ED6445" w14:textId="52AE5446" w:rsidR="00E43160" w:rsidRDefault="00E43160" w:rsidP="003B5446">
      <w:pPr>
        <w:pStyle w:val="Listenabsatz"/>
        <w:numPr>
          <w:ilvl w:val="0"/>
          <w:numId w:val="7"/>
        </w:numPr>
      </w:pPr>
      <w:r>
        <w:t>Konto und die zugehörigen Transaktionen müssen dauerhaft gespeichert sein</w:t>
      </w:r>
    </w:p>
    <w:p w14:paraId="7CC6C4AB" w14:textId="55186367" w:rsidR="00E43160" w:rsidRDefault="00E43160" w:rsidP="00E43160">
      <w:pPr>
        <w:pStyle w:val="berschrift3"/>
      </w:pPr>
      <w:r>
        <w:t>„Get Account Value“</w:t>
      </w:r>
    </w:p>
    <w:p w14:paraId="7073CB2E" w14:textId="77777777" w:rsidR="00E43160" w:rsidRDefault="00E43160" w:rsidP="00E43160">
      <w:pPr>
        <w:ind w:firstLine="720"/>
      </w:pPr>
      <w:r>
        <w:t>Vorbedingungen:</w:t>
      </w:r>
    </w:p>
    <w:p w14:paraId="254695AE" w14:textId="1A705250" w:rsidR="00E43160" w:rsidRDefault="0000043C" w:rsidP="00E43160">
      <w:pPr>
        <w:pStyle w:val="Listenabsatz"/>
        <w:numPr>
          <w:ilvl w:val="0"/>
          <w:numId w:val="6"/>
        </w:numPr>
      </w:pPr>
      <w:r>
        <w:t>Kunde ist registriert</w:t>
      </w:r>
    </w:p>
    <w:p w14:paraId="127F01AC" w14:textId="1DB724B4" w:rsidR="0000043C" w:rsidRDefault="0000043C" w:rsidP="0000043C">
      <w:pPr>
        <w:pStyle w:val="Listenabsatz"/>
        <w:numPr>
          <w:ilvl w:val="0"/>
          <w:numId w:val="6"/>
        </w:numPr>
      </w:pPr>
      <w:r>
        <w:t>Kunde hat ein Konto</w:t>
      </w:r>
    </w:p>
    <w:p w14:paraId="1FE8F254" w14:textId="77777777" w:rsidR="00E43160" w:rsidRDefault="00E43160" w:rsidP="00E43160">
      <w:pPr>
        <w:ind w:left="720"/>
      </w:pPr>
      <w:r>
        <w:t>Wesentliche Schritte:</w:t>
      </w:r>
    </w:p>
    <w:p w14:paraId="46A54A3F" w14:textId="3669C353" w:rsidR="00E43160" w:rsidRDefault="0000043C" w:rsidP="00E43160">
      <w:pPr>
        <w:pStyle w:val="Listenabsatz"/>
        <w:numPr>
          <w:ilvl w:val="0"/>
          <w:numId w:val="7"/>
        </w:numPr>
      </w:pPr>
      <w:r>
        <w:t>Kunde loggt sich ein</w:t>
      </w:r>
    </w:p>
    <w:p w14:paraId="12771887" w14:textId="2FD3EA67" w:rsidR="0000043C" w:rsidRDefault="0000043C" w:rsidP="00E43160">
      <w:pPr>
        <w:pStyle w:val="Listenabsatz"/>
        <w:numPr>
          <w:ilvl w:val="0"/>
          <w:numId w:val="7"/>
        </w:numPr>
      </w:pPr>
      <w:r>
        <w:t>Kunde ruft den Kontostand ab</w:t>
      </w:r>
    </w:p>
    <w:p w14:paraId="4E1E2289" w14:textId="77777777" w:rsidR="00E43160" w:rsidRDefault="00E43160" w:rsidP="00E43160">
      <w:pPr>
        <w:ind w:left="720"/>
      </w:pPr>
      <w:r>
        <w:t>Nachbedingungen:</w:t>
      </w:r>
    </w:p>
    <w:p w14:paraId="751FBED4" w14:textId="73CB5A6A" w:rsidR="00E43160" w:rsidRDefault="0000043C" w:rsidP="00E43160">
      <w:pPr>
        <w:pStyle w:val="Listenabsatz"/>
        <w:numPr>
          <w:ilvl w:val="0"/>
          <w:numId w:val="7"/>
        </w:numPr>
      </w:pPr>
      <w:r>
        <w:t>Keine</w:t>
      </w:r>
    </w:p>
    <w:p w14:paraId="6E7DC38B" w14:textId="2A0420FE" w:rsidR="00E43160" w:rsidRDefault="00E43160" w:rsidP="00E43160">
      <w:pPr>
        <w:pStyle w:val="berschrift3"/>
      </w:pPr>
      <w:r>
        <w:lastRenderedPageBreak/>
        <w:t>„Get Account Transfers“</w:t>
      </w:r>
    </w:p>
    <w:p w14:paraId="69C38EC6" w14:textId="77777777" w:rsidR="00E43160" w:rsidRDefault="00E43160" w:rsidP="00E43160">
      <w:pPr>
        <w:ind w:firstLine="720"/>
      </w:pPr>
      <w:r>
        <w:t>Vorbedingungen:</w:t>
      </w:r>
    </w:p>
    <w:p w14:paraId="0E4935B2" w14:textId="69C94D49" w:rsidR="00E43160" w:rsidRDefault="0000043C" w:rsidP="00E43160">
      <w:pPr>
        <w:pStyle w:val="Listenabsatz"/>
        <w:numPr>
          <w:ilvl w:val="0"/>
          <w:numId w:val="6"/>
        </w:numPr>
      </w:pPr>
      <w:r>
        <w:t>Kunde ist registriert</w:t>
      </w:r>
    </w:p>
    <w:p w14:paraId="6AA6CE12" w14:textId="5CC49968" w:rsidR="0000043C" w:rsidRDefault="0000043C" w:rsidP="00E43160">
      <w:pPr>
        <w:pStyle w:val="Listenabsatz"/>
        <w:numPr>
          <w:ilvl w:val="0"/>
          <w:numId w:val="6"/>
        </w:numPr>
      </w:pPr>
      <w:r>
        <w:t>Kunde hat ein Konto</w:t>
      </w:r>
    </w:p>
    <w:p w14:paraId="299DB97E" w14:textId="77777777" w:rsidR="00E43160" w:rsidRDefault="00E43160" w:rsidP="00E43160">
      <w:pPr>
        <w:ind w:left="720"/>
      </w:pPr>
      <w:r>
        <w:t>Wesentliche Schritte:</w:t>
      </w:r>
    </w:p>
    <w:p w14:paraId="22E1E9B9" w14:textId="09122F06" w:rsidR="00E43160" w:rsidRDefault="0000043C" w:rsidP="00E43160">
      <w:pPr>
        <w:pStyle w:val="Listenabsatz"/>
        <w:numPr>
          <w:ilvl w:val="0"/>
          <w:numId w:val="7"/>
        </w:numPr>
      </w:pPr>
      <w:r>
        <w:t>Kunde loggt sich ein</w:t>
      </w:r>
    </w:p>
    <w:p w14:paraId="19A2BA39" w14:textId="694143DB" w:rsidR="0000043C" w:rsidRDefault="0000043C" w:rsidP="00E43160">
      <w:pPr>
        <w:pStyle w:val="Listenabsatz"/>
        <w:numPr>
          <w:ilvl w:val="0"/>
          <w:numId w:val="7"/>
        </w:numPr>
      </w:pPr>
      <w:r>
        <w:t>Kunde wählt Bankkonto</w:t>
      </w:r>
    </w:p>
    <w:p w14:paraId="07D50BC4" w14:textId="2CF79328" w:rsidR="0000043C" w:rsidRDefault="0000043C" w:rsidP="00E43160">
      <w:pPr>
        <w:pStyle w:val="Listenabsatz"/>
        <w:numPr>
          <w:ilvl w:val="0"/>
          <w:numId w:val="7"/>
        </w:numPr>
      </w:pPr>
      <w:r>
        <w:t>Kunde sieht alle vergangenen Transaktionen</w:t>
      </w:r>
    </w:p>
    <w:p w14:paraId="4FD0149B" w14:textId="77777777" w:rsidR="00E43160" w:rsidRDefault="00E43160" w:rsidP="00E43160">
      <w:pPr>
        <w:ind w:left="720"/>
      </w:pPr>
      <w:r>
        <w:t>Nachbedingungen:</w:t>
      </w:r>
    </w:p>
    <w:p w14:paraId="7CB35333" w14:textId="77777777" w:rsidR="00E43160" w:rsidRDefault="00E43160" w:rsidP="00E43160">
      <w:pPr>
        <w:pStyle w:val="Listenabsatz"/>
        <w:numPr>
          <w:ilvl w:val="0"/>
          <w:numId w:val="7"/>
        </w:numPr>
      </w:pPr>
      <w:r>
        <w:t>Keine</w:t>
      </w:r>
    </w:p>
    <w:p w14:paraId="4291853B" w14:textId="24A34D74" w:rsidR="0045423B" w:rsidRDefault="0045423B" w:rsidP="0045423B">
      <w:pPr>
        <w:pStyle w:val="berschrift3"/>
      </w:pPr>
      <w:r>
        <w:t>„Get Address“</w:t>
      </w:r>
    </w:p>
    <w:p w14:paraId="63B112D4" w14:textId="77777777" w:rsidR="0045423B" w:rsidRDefault="0045423B" w:rsidP="0045423B">
      <w:pPr>
        <w:ind w:firstLine="720"/>
      </w:pPr>
      <w:r>
        <w:t>Vorbedingungen:</w:t>
      </w:r>
    </w:p>
    <w:p w14:paraId="1B2C4C86" w14:textId="64F789D5" w:rsidR="0045423B" w:rsidRDefault="0045423B" w:rsidP="0045423B">
      <w:pPr>
        <w:pStyle w:val="Listenabsatz"/>
        <w:numPr>
          <w:ilvl w:val="0"/>
          <w:numId w:val="6"/>
        </w:numPr>
      </w:pPr>
      <w:r>
        <w:t>Anfragender muss ein Mitarbeiter sein</w:t>
      </w:r>
    </w:p>
    <w:p w14:paraId="076FAE43" w14:textId="1AEB9756" w:rsidR="0045423B" w:rsidRDefault="0045423B" w:rsidP="0045423B">
      <w:pPr>
        <w:pStyle w:val="Listenabsatz"/>
        <w:numPr>
          <w:ilvl w:val="0"/>
          <w:numId w:val="6"/>
        </w:numPr>
      </w:pPr>
      <w:r>
        <w:t>Kunde muss registriert sein</w:t>
      </w:r>
    </w:p>
    <w:p w14:paraId="0D806DAD" w14:textId="77777777" w:rsidR="0045423B" w:rsidRDefault="0045423B" w:rsidP="0045423B">
      <w:pPr>
        <w:ind w:left="720"/>
      </w:pPr>
      <w:r>
        <w:t>Wesentliche Schritte:</w:t>
      </w:r>
    </w:p>
    <w:p w14:paraId="12FC33C8" w14:textId="04D5173F" w:rsidR="0045423B" w:rsidRDefault="0045423B" w:rsidP="0045423B">
      <w:pPr>
        <w:pStyle w:val="Listenabsatz"/>
        <w:numPr>
          <w:ilvl w:val="0"/>
          <w:numId w:val="7"/>
        </w:numPr>
      </w:pPr>
      <w:r>
        <w:t>Mitarbeiter loggt sich ein</w:t>
      </w:r>
    </w:p>
    <w:p w14:paraId="7DE97013" w14:textId="22AB779B" w:rsidR="0045423B" w:rsidRDefault="0045423B" w:rsidP="0045423B">
      <w:pPr>
        <w:pStyle w:val="Listenabsatz"/>
        <w:numPr>
          <w:ilvl w:val="0"/>
          <w:numId w:val="7"/>
        </w:numPr>
      </w:pPr>
      <w:r>
        <w:t>Mitarbeiter wählt den Kunden aus</w:t>
      </w:r>
    </w:p>
    <w:p w14:paraId="52BDF102" w14:textId="05DB813F" w:rsidR="0045423B" w:rsidRDefault="0045423B" w:rsidP="0045423B">
      <w:pPr>
        <w:pStyle w:val="Listenabsatz"/>
        <w:numPr>
          <w:ilvl w:val="0"/>
          <w:numId w:val="7"/>
        </w:numPr>
      </w:pPr>
      <w:r>
        <w:t>Mitarbeiter sieht die Adresse des Kunden</w:t>
      </w:r>
    </w:p>
    <w:p w14:paraId="705B4064" w14:textId="77777777" w:rsidR="0045423B" w:rsidRDefault="0045423B" w:rsidP="0045423B">
      <w:pPr>
        <w:ind w:left="720"/>
      </w:pPr>
      <w:r>
        <w:t>Nachbedingungen:</w:t>
      </w:r>
    </w:p>
    <w:p w14:paraId="77C23A21" w14:textId="77777777" w:rsidR="0045423B" w:rsidRDefault="0045423B" w:rsidP="0045423B">
      <w:pPr>
        <w:pStyle w:val="Listenabsatz"/>
        <w:numPr>
          <w:ilvl w:val="0"/>
          <w:numId w:val="7"/>
        </w:numPr>
      </w:pPr>
      <w:r>
        <w:t>Keine</w:t>
      </w:r>
    </w:p>
    <w:p w14:paraId="27DF2BD7" w14:textId="2752617C" w:rsidR="0045423B" w:rsidRDefault="0045423B" w:rsidP="0045423B">
      <w:pPr>
        <w:pStyle w:val="berschrift3"/>
      </w:pPr>
      <w:r>
        <w:t>„Update Address“</w:t>
      </w:r>
    </w:p>
    <w:p w14:paraId="4EF5DE39" w14:textId="77777777" w:rsidR="0045423B" w:rsidRDefault="0045423B" w:rsidP="0045423B">
      <w:pPr>
        <w:ind w:firstLine="720"/>
      </w:pPr>
      <w:r>
        <w:t>Vorbedingungen:</w:t>
      </w:r>
    </w:p>
    <w:p w14:paraId="495B0DFE" w14:textId="2D779B18" w:rsidR="0045423B" w:rsidRDefault="0045423B" w:rsidP="0045423B">
      <w:pPr>
        <w:pStyle w:val="Listenabsatz"/>
        <w:numPr>
          <w:ilvl w:val="0"/>
          <w:numId w:val="6"/>
        </w:numPr>
      </w:pPr>
      <w:r>
        <w:t>Aufrufender muss ein Mitarbeiter sein</w:t>
      </w:r>
    </w:p>
    <w:p w14:paraId="4534A895" w14:textId="77777777" w:rsidR="0045423B" w:rsidRDefault="0045423B" w:rsidP="0045423B">
      <w:pPr>
        <w:pStyle w:val="Listenabsatz"/>
        <w:numPr>
          <w:ilvl w:val="0"/>
          <w:numId w:val="6"/>
        </w:numPr>
      </w:pPr>
      <w:r>
        <w:t>Kunde muss registriert sein</w:t>
      </w:r>
    </w:p>
    <w:p w14:paraId="103437C5" w14:textId="77777777" w:rsidR="0045423B" w:rsidRDefault="0045423B" w:rsidP="0045423B">
      <w:pPr>
        <w:ind w:left="720"/>
      </w:pPr>
      <w:r>
        <w:t>Wesentliche Schritte:</w:t>
      </w:r>
    </w:p>
    <w:p w14:paraId="3E4C39AA" w14:textId="77777777" w:rsidR="0045423B" w:rsidRDefault="0045423B" w:rsidP="0045423B">
      <w:pPr>
        <w:pStyle w:val="Listenabsatz"/>
        <w:numPr>
          <w:ilvl w:val="0"/>
          <w:numId w:val="7"/>
        </w:numPr>
      </w:pPr>
      <w:r>
        <w:t>Mitarbeiter loggt sich ein</w:t>
      </w:r>
    </w:p>
    <w:p w14:paraId="0D4CF1F9" w14:textId="77777777" w:rsidR="0045423B" w:rsidRDefault="0045423B" w:rsidP="0045423B">
      <w:pPr>
        <w:pStyle w:val="Listenabsatz"/>
        <w:numPr>
          <w:ilvl w:val="0"/>
          <w:numId w:val="7"/>
        </w:numPr>
      </w:pPr>
      <w:r>
        <w:t>Mitarbeiter wählt den Kunden aus</w:t>
      </w:r>
    </w:p>
    <w:p w14:paraId="5BEB8E4F" w14:textId="6259D305" w:rsidR="0045423B" w:rsidRDefault="0045423B" w:rsidP="0045423B">
      <w:pPr>
        <w:pStyle w:val="Listenabsatz"/>
        <w:numPr>
          <w:ilvl w:val="0"/>
          <w:numId w:val="7"/>
        </w:numPr>
      </w:pPr>
      <w:r>
        <w:t>Mitarbeiter korrigiert die Adresse des Kunden</w:t>
      </w:r>
    </w:p>
    <w:p w14:paraId="76BF5705" w14:textId="77777777" w:rsidR="0045423B" w:rsidRDefault="0045423B" w:rsidP="0045423B">
      <w:pPr>
        <w:ind w:left="720"/>
      </w:pPr>
      <w:r>
        <w:t>Nachbedingungen:</w:t>
      </w:r>
    </w:p>
    <w:p w14:paraId="257A515B" w14:textId="4B596D0D" w:rsidR="0045423B" w:rsidRDefault="0045423B" w:rsidP="0045423B">
      <w:pPr>
        <w:pStyle w:val="Listenabsatz"/>
        <w:numPr>
          <w:ilvl w:val="0"/>
          <w:numId w:val="7"/>
        </w:numPr>
      </w:pPr>
      <w:r>
        <w:t>Adresse muss dem Kunden zugeordnet sein</w:t>
      </w:r>
    </w:p>
    <w:p w14:paraId="40B964AA" w14:textId="4E1E2D2F" w:rsidR="0045423B" w:rsidRDefault="0045423B" w:rsidP="0045423B">
      <w:pPr>
        <w:pStyle w:val="Listenabsatz"/>
        <w:numPr>
          <w:ilvl w:val="0"/>
          <w:numId w:val="7"/>
        </w:numPr>
      </w:pPr>
      <w:r>
        <w:t>Adresse ist dauerhaft gespeichert</w:t>
      </w:r>
    </w:p>
    <w:p w14:paraId="77BD5581" w14:textId="4F720050" w:rsidR="00792899" w:rsidRDefault="00792899" w:rsidP="00792899">
      <w:pPr>
        <w:pStyle w:val="berschrift3"/>
      </w:pPr>
      <w:r>
        <w:t>„Delete Customer“</w:t>
      </w:r>
    </w:p>
    <w:p w14:paraId="35863491" w14:textId="77777777" w:rsidR="00792899" w:rsidRDefault="00792899" w:rsidP="00792899">
      <w:pPr>
        <w:ind w:firstLine="720"/>
      </w:pPr>
      <w:r>
        <w:t>Vorbedingungen:</w:t>
      </w:r>
    </w:p>
    <w:p w14:paraId="789B7E82" w14:textId="625627C9" w:rsidR="00792899" w:rsidRDefault="00792899" w:rsidP="00792899">
      <w:pPr>
        <w:pStyle w:val="Listenabsatz"/>
        <w:numPr>
          <w:ilvl w:val="0"/>
          <w:numId w:val="6"/>
        </w:numPr>
      </w:pPr>
      <w:r>
        <w:t>Durchführung nur von Mitarbeiter</w:t>
      </w:r>
    </w:p>
    <w:p w14:paraId="1E4132C6" w14:textId="07C64872" w:rsidR="00792899" w:rsidRDefault="00792899" w:rsidP="00792899">
      <w:pPr>
        <w:pStyle w:val="Listenabsatz"/>
        <w:numPr>
          <w:ilvl w:val="0"/>
          <w:numId w:val="6"/>
        </w:numPr>
      </w:pPr>
      <w:r>
        <w:t>Kunde muss registriert sein</w:t>
      </w:r>
    </w:p>
    <w:p w14:paraId="5CD5F426" w14:textId="526F1656" w:rsidR="00792899" w:rsidRDefault="00792899" w:rsidP="00792899">
      <w:pPr>
        <w:pStyle w:val="Listenabsatz"/>
        <w:numPr>
          <w:ilvl w:val="0"/>
          <w:numId w:val="6"/>
        </w:numPr>
      </w:pPr>
      <w:r>
        <w:lastRenderedPageBreak/>
        <w:t>Kunde darf keine offenen Konten haben</w:t>
      </w:r>
    </w:p>
    <w:p w14:paraId="00512748" w14:textId="77777777" w:rsidR="00792899" w:rsidRDefault="00792899" w:rsidP="00792899">
      <w:pPr>
        <w:ind w:left="720"/>
      </w:pPr>
      <w:r>
        <w:t>Wesentliche Schritte:</w:t>
      </w:r>
    </w:p>
    <w:p w14:paraId="445CB7EB" w14:textId="23E6F02B" w:rsidR="00792899" w:rsidRDefault="00792899" w:rsidP="00792899">
      <w:pPr>
        <w:pStyle w:val="Listenabsatz"/>
        <w:numPr>
          <w:ilvl w:val="0"/>
          <w:numId w:val="7"/>
        </w:numPr>
      </w:pPr>
      <w:r>
        <w:t>Mitarbeiter loggt sich ein</w:t>
      </w:r>
    </w:p>
    <w:p w14:paraId="6D986B7F" w14:textId="64900B74" w:rsidR="00792899" w:rsidRDefault="00792899" w:rsidP="00792899">
      <w:pPr>
        <w:pStyle w:val="Listenabsatz"/>
        <w:numPr>
          <w:ilvl w:val="0"/>
          <w:numId w:val="7"/>
        </w:numPr>
      </w:pPr>
      <w:r>
        <w:t>Mitarbeiter wählt den Kunden aus</w:t>
      </w:r>
    </w:p>
    <w:p w14:paraId="05143B36" w14:textId="72054A1A" w:rsidR="00792899" w:rsidRDefault="00792899" w:rsidP="00792899">
      <w:pPr>
        <w:pStyle w:val="Listenabsatz"/>
        <w:numPr>
          <w:ilvl w:val="0"/>
          <w:numId w:val="7"/>
        </w:numPr>
      </w:pPr>
      <w:r>
        <w:t>Mitarbeiter löscht den Kunden</w:t>
      </w:r>
    </w:p>
    <w:p w14:paraId="34088625" w14:textId="77777777" w:rsidR="00792899" w:rsidRDefault="00792899" w:rsidP="00792899">
      <w:pPr>
        <w:ind w:left="720"/>
      </w:pPr>
      <w:r>
        <w:t>Nachbedingungen:</w:t>
      </w:r>
    </w:p>
    <w:p w14:paraId="377EF166" w14:textId="4B2856EE" w:rsidR="00792899" w:rsidRDefault="00792899" w:rsidP="00792899">
      <w:pPr>
        <w:pStyle w:val="Listenabsatz"/>
        <w:numPr>
          <w:ilvl w:val="0"/>
          <w:numId w:val="7"/>
        </w:numPr>
      </w:pPr>
      <w:r>
        <w:t>Kunde ist nicht mehr im Kundenstamm enthalten</w:t>
      </w:r>
    </w:p>
    <w:p w14:paraId="4FA9AEC9" w14:textId="0A58F3C9" w:rsidR="00792899" w:rsidRDefault="00792899" w:rsidP="00792899">
      <w:pPr>
        <w:pStyle w:val="berschrift3"/>
      </w:pPr>
      <w:r>
        <w:t>„Delete Account“</w:t>
      </w:r>
    </w:p>
    <w:p w14:paraId="3BA32CC3" w14:textId="77777777" w:rsidR="00792899" w:rsidRDefault="00792899" w:rsidP="00792899">
      <w:pPr>
        <w:ind w:firstLine="720"/>
      </w:pPr>
      <w:r>
        <w:t>Vorbedingungen:</w:t>
      </w:r>
    </w:p>
    <w:p w14:paraId="4D70010F" w14:textId="77777777" w:rsidR="00792899" w:rsidRDefault="00792899" w:rsidP="00792899">
      <w:pPr>
        <w:pStyle w:val="Listenabsatz"/>
        <w:numPr>
          <w:ilvl w:val="0"/>
          <w:numId w:val="6"/>
        </w:numPr>
      </w:pPr>
      <w:r>
        <w:t>Durchführung nur von Mitarbeiter</w:t>
      </w:r>
    </w:p>
    <w:p w14:paraId="7DF90336" w14:textId="17BD70B1" w:rsidR="00792899" w:rsidRDefault="00792899" w:rsidP="00792899">
      <w:pPr>
        <w:pStyle w:val="Listenabsatz"/>
        <w:numPr>
          <w:ilvl w:val="0"/>
          <w:numId w:val="6"/>
        </w:numPr>
      </w:pPr>
      <w:r>
        <w:t>Kunde muss registriert sein</w:t>
      </w:r>
    </w:p>
    <w:p w14:paraId="1482660F" w14:textId="798C9193" w:rsidR="00792899" w:rsidRDefault="00792899" w:rsidP="00792899">
      <w:pPr>
        <w:pStyle w:val="Listenabsatz"/>
        <w:numPr>
          <w:ilvl w:val="0"/>
          <w:numId w:val="6"/>
        </w:numPr>
      </w:pPr>
      <w:r>
        <w:t>Kunde muss ein Konto haben</w:t>
      </w:r>
    </w:p>
    <w:p w14:paraId="54FD2EAB" w14:textId="77777777" w:rsidR="00792899" w:rsidRDefault="00792899" w:rsidP="00792899">
      <w:pPr>
        <w:ind w:left="720"/>
      </w:pPr>
      <w:r>
        <w:t>Wesentliche Schritte:</w:t>
      </w:r>
    </w:p>
    <w:p w14:paraId="12F42382" w14:textId="77777777" w:rsidR="00792899" w:rsidRDefault="00792899" w:rsidP="00792899">
      <w:pPr>
        <w:pStyle w:val="Listenabsatz"/>
        <w:numPr>
          <w:ilvl w:val="0"/>
          <w:numId w:val="7"/>
        </w:numPr>
      </w:pPr>
      <w:r>
        <w:t>Mitarbeiter loggt sich ein</w:t>
      </w:r>
    </w:p>
    <w:p w14:paraId="3B02F7FC" w14:textId="1E615886" w:rsidR="00792899" w:rsidRDefault="00792899" w:rsidP="00792899">
      <w:pPr>
        <w:pStyle w:val="Listenabsatz"/>
        <w:numPr>
          <w:ilvl w:val="0"/>
          <w:numId w:val="7"/>
        </w:numPr>
      </w:pPr>
      <w:r>
        <w:t>Mitarbeiter wählt den Kunden aus</w:t>
      </w:r>
    </w:p>
    <w:p w14:paraId="178DBD50" w14:textId="39B32B4C" w:rsidR="00792899" w:rsidRDefault="00792899" w:rsidP="00792899">
      <w:pPr>
        <w:pStyle w:val="Listenabsatz"/>
        <w:numPr>
          <w:ilvl w:val="0"/>
          <w:numId w:val="7"/>
        </w:numPr>
      </w:pPr>
      <w:r>
        <w:t>Mitarbeiter wählt das Konto des Kunden aus</w:t>
      </w:r>
    </w:p>
    <w:p w14:paraId="7BF05C81" w14:textId="20B9B309" w:rsidR="00792899" w:rsidRDefault="00792899" w:rsidP="00792899">
      <w:pPr>
        <w:pStyle w:val="Listenabsatz"/>
        <w:numPr>
          <w:ilvl w:val="0"/>
          <w:numId w:val="7"/>
        </w:numPr>
      </w:pPr>
      <w:r>
        <w:t>Mitarbeiter löscht das Konto</w:t>
      </w:r>
    </w:p>
    <w:p w14:paraId="0F1612D9" w14:textId="79CDD120" w:rsidR="00792899" w:rsidRDefault="00792899" w:rsidP="00792899">
      <w:pPr>
        <w:pStyle w:val="Listenabsatz"/>
        <w:numPr>
          <w:ilvl w:val="0"/>
          <w:numId w:val="7"/>
        </w:numPr>
      </w:pPr>
      <w:r>
        <w:t>Ist noch Geld auf dem Konto, wird der Mitarbeiter darauf hingewiesen</w:t>
      </w:r>
    </w:p>
    <w:p w14:paraId="67DCC3FD" w14:textId="1C5C6408" w:rsidR="00792899" w:rsidRDefault="00792899" w:rsidP="00792899">
      <w:pPr>
        <w:pStyle w:val="Listenabsatz"/>
        <w:numPr>
          <w:ilvl w:val="0"/>
          <w:numId w:val="7"/>
        </w:numPr>
      </w:pPr>
      <w:r>
        <w:t>Wird die Löschung bestätigt, geht das Geld in das Eigentum der Bank über</w:t>
      </w:r>
    </w:p>
    <w:p w14:paraId="285365D9" w14:textId="77777777" w:rsidR="00792899" w:rsidRDefault="00792899" w:rsidP="00792899">
      <w:pPr>
        <w:ind w:left="720"/>
      </w:pPr>
      <w:r>
        <w:t>Nachbedingungen:</w:t>
      </w:r>
    </w:p>
    <w:p w14:paraId="2276FF30" w14:textId="6876C6CA" w:rsidR="00792899" w:rsidRDefault="00792899" w:rsidP="00792899">
      <w:pPr>
        <w:pStyle w:val="Listenabsatz"/>
        <w:numPr>
          <w:ilvl w:val="0"/>
          <w:numId w:val="7"/>
        </w:numPr>
      </w:pPr>
      <w:r>
        <w:t>Es sind keine Überweisungen von oder auf das Konto mehr möglich</w:t>
      </w:r>
    </w:p>
    <w:p w14:paraId="04232FB9" w14:textId="09D38184" w:rsidR="003B5446" w:rsidRDefault="003B5446" w:rsidP="003B5446">
      <w:pPr>
        <w:pStyle w:val="berschrift3"/>
      </w:pPr>
      <w:r>
        <w:t>„</w:t>
      </w:r>
      <w:r w:rsidR="00204E8C">
        <w:t>Find Customer</w:t>
      </w:r>
      <w:r>
        <w:t>“</w:t>
      </w:r>
    </w:p>
    <w:p w14:paraId="54EA7138" w14:textId="77777777" w:rsidR="003B5446" w:rsidRDefault="003B5446" w:rsidP="003B5446">
      <w:pPr>
        <w:ind w:firstLine="720"/>
      </w:pPr>
      <w:r>
        <w:t>Vorbedingungen:</w:t>
      </w:r>
    </w:p>
    <w:p w14:paraId="41066735" w14:textId="265F1516" w:rsidR="003B5446" w:rsidRDefault="00204E8C" w:rsidP="003B5446">
      <w:pPr>
        <w:pStyle w:val="Listenabsatz"/>
        <w:numPr>
          <w:ilvl w:val="0"/>
          <w:numId w:val="6"/>
        </w:numPr>
      </w:pPr>
      <w:r>
        <w:t>Durchführung nur von Mitarbeiter</w:t>
      </w:r>
    </w:p>
    <w:p w14:paraId="2DB22B61" w14:textId="77777777" w:rsidR="003B5446" w:rsidRDefault="003B5446" w:rsidP="003B5446">
      <w:pPr>
        <w:ind w:left="720"/>
      </w:pPr>
      <w:r>
        <w:t>Wesentliche Schritte:</w:t>
      </w:r>
    </w:p>
    <w:p w14:paraId="2736FAE3" w14:textId="0410A68D" w:rsidR="003B5446" w:rsidRDefault="00204E8C" w:rsidP="003B5446">
      <w:pPr>
        <w:pStyle w:val="Listenabsatz"/>
        <w:numPr>
          <w:ilvl w:val="0"/>
          <w:numId w:val="7"/>
        </w:numPr>
      </w:pPr>
      <w:r>
        <w:t>Mitarbeiter loggt sich ein</w:t>
      </w:r>
    </w:p>
    <w:p w14:paraId="0DD22AB8" w14:textId="2CF5F644" w:rsidR="00204E8C" w:rsidRDefault="00204E8C" w:rsidP="003B5446">
      <w:pPr>
        <w:pStyle w:val="Listenabsatz"/>
        <w:numPr>
          <w:ilvl w:val="0"/>
          <w:numId w:val="7"/>
        </w:numPr>
      </w:pPr>
      <w:r>
        <w:t>Mitarbeiter sucht den Kunden über die Id</w:t>
      </w:r>
    </w:p>
    <w:p w14:paraId="0343975B" w14:textId="77777777" w:rsidR="003B5446" w:rsidRDefault="003B5446" w:rsidP="003B5446">
      <w:pPr>
        <w:ind w:left="720"/>
      </w:pPr>
      <w:r>
        <w:t>Nachbedingungen:</w:t>
      </w:r>
    </w:p>
    <w:p w14:paraId="53123D13" w14:textId="77777777" w:rsidR="003B5446" w:rsidRDefault="003B5446" w:rsidP="003B5446">
      <w:pPr>
        <w:pStyle w:val="Listenabsatz"/>
        <w:numPr>
          <w:ilvl w:val="0"/>
          <w:numId w:val="7"/>
        </w:numPr>
      </w:pPr>
      <w:r>
        <w:t>Keine</w:t>
      </w:r>
    </w:p>
    <w:p w14:paraId="37855415" w14:textId="77777777" w:rsidR="00396D12" w:rsidRDefault="00396D12" w:rsidP="00E24BD7">
      <w:pPr>
        <w:pStyle w:val="berschrift3"/>
      </w:pPr>
    </w:p>
    <w:p w14:paraId="79E866B8" w14:textId="77777777" w:rsidR="004C7180" w:rsidRDefault="004C7180">
      <w:pPr>
        <w:rPr>
          <w:rFonts w:asciiTheme="majorHAnsi" w:eastAsiaTheme="majorEastAsia" w:hAnsiTheme="majorHAnsi" w:cstheme="majorBidi"/>
          <w:b/>
          <w:sz w:val="28"/>
          <w:szCs w:val="32"/>
        </w:rPr>
      </w:pPr>
      <w:r>
        <w:br w:type="page"/>
      </w:r>
    </w:p>
    <w:p w14:paraId="52935EB1" w14:textId="05EC3698" w:rsidR="00B61FE5" w:rsidRPr="00B61FE5" w:rsidRDefault="00B61FE5" w:rsidP="00B61FE5">
      <w:pPr>
        <w:pStyle w:val="berschrift1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CF05159" wp14:editId="43461E6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28970" cy="5238115"/>
            <wp:effectExtent l="0" t="0" r="5080" b="635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562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180">
        <w:t>Domänenmodell</w:t>
      </w:r>
      <w:r>
        <w:br w:type="page"/>
      </w:r>
      <w:r w:rsidR="00DB1B2F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31706EE" wp14:editId="7E91F24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28970" cy="4206875"/>
            <wp:effectExtent l="0" t="0" r="0" b="317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311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Komponentenmodell</w:t>
      </w:r>
    </w:p>
    <w:sectPr w:rsidR="00B61FE5" w:rsidRPr="00B61FE5" w:rsidSect="007559A2">
      <w:pgSz w:w="11906" w:h="16838" w:code="9"/>
      <w:pgMar w:top="1077" w:right="1440" w:bottom="1077" w:left="1440" w:header="578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003E55" w14:textId="77777777" w:rsidR="008E61B9" w:rsidRDefault="008E61B9" w:rsidP="00524988">
      <w:pPr>
        <w:spacing w:after="0" w:line="240" w:lineRule="auto"/>
      </w:pPr>
      <w:r>
        <w:separator/>
      </w:r>
    </w:p>
  </w:endnote>
  <w:endnote w:type="continuationSeparator" w:id="0">
    <w:p w14:paraId="4AB424BF" w14:textId="77777777" w:rsidR="008E61B9" w:rsidRDefault="008E61B9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EC8E4" w14:textId="77777777" w:rsidR="008E61B9" w:rsidRDefault="008E61B9" w:rsidP="00524988">
      <w:pPr>
        <w:spacing w:after="0" w:line="240" w:lineRule="auto"/>
      </w:pPr>
      <w:r>
        <w:separator/>
      </w:r>
    </w:p>
  </w:footnote>
  <w:footnote w:type="continuationSeparator" w:id="0">
    <w:p w14:paraId="75A0BAFB" w14:textId="77777777" w:rsidR="008E61B9" w:rsidRDefault="008E61B9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E5816"/>
    <w:multiLevelType w:val="hybridMultilevel"/>
    <w:tmpl w:val="256CECE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533232"/>
    <w:multiLevelType w:val="hybridMultilevel"/>
    <w:tmpl w:val="3C2E0C3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350A92"/>
    <w:multiLevelType w:val="hybridMultilevel"/>
    <w:tmpl w:val="4D4CB4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EE"/>
    <w:rsid w:val="0000043C"/>
    <w:rsid w:val="00042CD3"/>
    <w:rsid w:val="00044941"/>
    <w:rsid w:val="00076856"/>
    <w:rsid w:val="00097C80"/>
    <w:rsid w:val="00151A42"/>
    <w:rsid w:val="001E3ADA"/>
    <w:rsid w:val="00204E8C"/>
    <w:rsid w:val="002261A4"/>
    <w:rsid w:val="0022747E"/>
    <w:rsid w:val="00256385"/>
    <w:rsid w:val="00263E55"/>
    <w:rsid w:val="002F1EA7"/>
    <w:rsid w:val="003169C1"/>
    <w:rsid w:val="00396D12"/>
    <w:rsid w:val="003B5446"/>
    <w:rsid w:val="00432A3E"/>
    <w:rsid w:val="0045423B"/>
    <w:rsid w:val="00481FAD"/>
    <w:rsid w:val="00483FFD"/>
    <w:rsid w:val="004C7180"/>
    <w:rsid w:val="005244D5"/>
    <w:rsid w:val="00524988"/>
    <w:rsid w:val="0052794D"/>
    <w:rsid w:val="00563FE4"/>
    <w:rsid w:val="005733DE"/>
    <w:rsid w:val="00575138"/>
    <w:rsid w:val="00575C9D"/>
    <w:rsid w:val="00583D36"/>
    <w:rsid w:val="005854E9"/>
    <w:rsid w:val="00586149"/>
    <w:rsid w:val="00595495"/>
    <w:rsid w:val="005D55A3"/>
    <w:rsid w:val="00635D86"/>
    <w:rsid w:val="006C60EE"/>
    <w:rsid w:val="007559A2"/>
    <w:rsid w:val="00783197"/>
    <w:rsid w:val="00792899"/>
    <w:rsid w:val="00792BC2"/>
    <w:rsid w:val="00874AA1"/>
    <w:rsid w:val="008E61B9"/>
    <w:rsid w:val="00B1385F"/>
    <w:rsid w:val="00B61FE5"/>
    <w:rsid w:val="00B64BEE"/>
    <w:rsid w:val="00BE1801"/>
    <w:rsid w:val="00CA5424"/>
    <w:rsid w:val="00DB1B2F"/>
    <w:rsid w:val="00E24BD7"/>
    <w:rsid w:val="00E43160"/>
    <w:rsid w:val="00E71C18"/>
    <w:rsid w:val="00EC309E"/>
    <w:rsid w:val="00EE3289"/>
    <w:rsid w:val="00F237D2"/>
    <w:rsid w:val="00F9054B"/>
    <w:rsid w:val="00F95511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1203CA"/>
  <w15:chartTrackingRefBased/>
  <w15:docId w15:val="{3CC56873-435C-495C-B2C0-065F1489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5423B"/>
  </w:style>
  <w:style w:type="paragraph" w:styleId="berschrift1">
    <w:name w:val="heading 1"/>
    <w:basedOn w:val="Standard"/>
    <w:link w:val="berschrift1Zchn"/>
    <w:uiPriority w:val="9"/>
    <w:qFormat/>
    <w:rsid w:val="00595495"/>
    <w:pPr>
      <w:keepNext/>
      <w:keepLines/>
      <w:contextualSpacing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berschrift2">
    <w:name w:val="heading 2"/>
    <w:basedOn w:val="Standard"/>
    <w:link w:val="berschrift2Zchn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basedOn w:val="Standard"/>
    <w:link w:val="berschrift3Zchn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C71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el">
    <w:name w:val="Title"/>
    <w:basedOn w:val="Standard"/>
    <w:next w:val="Standard"/>
    <w:link w:val="TitelZchn"/>
    <w:uiPriority w:val="1"/>
    <w:qFormat/>
    <w:rsid w:val="00595495"/>
    <w:pPr>
      <w:spacing w:after="600" w:line="360" w:lineRule="auto"/>
      <w:contextualSpacing/>
      <w:jc w:val="center"/>
    </w:pPr>
    <w:rPr>
      <w:rFonts w:ascii="Times New Roman" w:eastAsiaTheme="majorEastAsia" w:hAnsi="Times New Roman" w:cstheme="majorBidi"/>
      <w:b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1"/>
    <w:rsid w:val="00595495"/>
    <w:rPr>
      <w:rFonts w:ascii="Times New Roman" w:eastAsiaTheme="majorEastAsia" w:hAnsi="Times New Roman" w:cstheme="majorBidi"/>
      <w:b/>
      <w:kern w:val="28"/>
      <w:sz w:val="40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9549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4AA1"/>
  </w:style>
  <w:style w:type="paragraph" w:styleId="Fuzeile">
    <w:name w:val="footer"/>
    <w:basedOn w:val="Standard"/>
    <w:link w:val="FuzeileZchn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4AA1"/>
  </w:style>
  <w:style w:type="character" w:styleId="Platzhaltertext">
    <w:name w:val="Placeholder Text"/>
    <w:basedOn w:val="Absatz-Standardschriftart"/>
    <w:uiPriority w:val="99"/>
    <w:semiHidden/>
    <w:rsid w:val="00874AA1"/>
    <w:rPr>
      <w:color w:val="808080"/>
    </w:rPr>
  </w:style>
  <w:style w:type="paragraph" w:customStyle="1" w:styleId="Normaleingezogen">
    <w:name w:val="Normal – eingezogen"/>
    <w:basedOn w:val="Standard"/>
    <w:uiPriority w:val="12"/>
    <w:qFormat/>
    <w:rsid w:val="00874AA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C60E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C60EE"/>
    <w:rPr>
      <w:color w:val="605E5C"/>
      <w:shd w:val="clear" w:color="auto" w:fill="E1DFDD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C71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nabsatz">
    <w:name w:val="List Paragraph"/>
    <w:basedOn w:val="Standard"/>
    <w:uiPriority w:val="34"/>
    <w:unhideWhenUsed/>
    <w:qFormat/>
    <w:rsid w:val="004C7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github.com/SteffBauer/sw_projec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n\AppData\Roaming\Microsoft\Templates\Projektbasiertes%20Lern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Projektbasiertes Lernen</Template>
  <TotalTime>0</TotalTime>
  <Pages>7</Pages>
  <Words>566</Words>
  <Characters>3572</Characters>
  <Application>Microsoft Office Word</Application>
  <DocSecurity>0</DocSecurity>
  <Lines>29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bas31938</cp:lastModifiedBy>
  <cp:revision>18</cp:revision>
  <dcterms:created xsi:type="dcterms:W3CDTF">2020-11-14T15:11:00Z</dcterms:created>
  <dcterms:modified xsi:type="dcterms:W3CDTF">2020-11-17T19:50:00Z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